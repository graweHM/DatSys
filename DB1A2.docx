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20" w:rsidRDefault="00F92620">
      <w:pPr>
        <w:rPr>
          <w:lang w:eastAsia="de-DE"/>
        </w:rPr>
      </w:pPr>
    </w:p>
    <w:p w:rsidR="000F613D" w:rsidRDefault="002B2858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5813620</wp:posOffset>
                </wp:positionH>
                <wp:positionV relativeFrom="paragraph">
                  <wp:posOffset>4356686</wp:posOffset>
                </wp:positionV>
                <wp:extent cx="0" cy="156699"/>
                <wp:effectExtent l="0" t="0" r="19050" b="1524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75pt,343.05pt" to="457.75pt,3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5125867</wp:posOffset>
                </wp:positionH>
                <wp:positionV relativeFrom="paragraph">
                  <wp:posOffset>4357175</wp:posOffset>
                </wp:positionV>
                <wp:extent cx="0" cy="203200"/>
                <wp:effectExtent l="0" t="0" r="19050" b="2540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343.1pt" to="403.6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4461559</wp:posOffset>
                </wp:positionH>
                <wp:positionV relativeFrom="paragraph">
                  <wp:posOffset>4356686</wp:posOffset>
                </wp:positionV>
                <wp:extent cx="0" cy="156796"/>
                <wp:effectExtent l="0" t="0" r="19050" b="1524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pt,343.05pt" to="351.3pt,3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8D202" wp14:editId="605D54FE">
                <wp:simplePos x="0" y="0"/>
                <wp:positionH relativeFrom="column">
                  <wp:posOffset>2773045</wp:posOffset>
                </wp:positionH>
                <wp:positionV relativeFrom="paragraph">
                  <wp:posOffset>683455</wp:posOffset>
                </wp:positionV>
                <wp:extent cx="0" cy="273685"/>
                <wp:effectExtent l="0" t="0" r="19050" b="1206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35pt,53.8pt" to="218.3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CAA60C" wp14:editId="0050EDFC">
                <wp:simplePos x="0" y="0"/>
                <wp:positionH relativeFrom="column">
                  <wp:posOffset>1540852</wp:posOffset>
                </wp:positionH>
                <wp:positionV relativeFrom="paragraph">
                  <wp:posOffset>1030703</wp:posOffset>
                </wp:positionV>
                <wp:extent cx="476250" cy="367030"/>
                <wp:effectExtent l="0" t="0" r="0" b="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92620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1.35pt;margin-top:81.15pt;width:37.5pt;height:28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" filled="f" stroked="f">
                <v:textbox>
                  <w:txbxContent>
                    <w:p w:rsidR="007032F7" w:rsidRDefault="007032F7" w:rsidP="00F92620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C684EF" wp14:editId="49E69AFE">
                <wp:simplePos x="0" y="0"/>
                <wp:positionH relativeFrom="column">
                  <wp:posOffset>3405505</wp:posOffset>
                </wp:positionH>
                <wp:positionV relativeFrom="paragraph">
                  <wp:posOffset>1026795</wp:posOffset>
                </wp:positionV>
                <wp:extent cx="476250" cy="367030"/>
                <wp:effectExtent l="0" t="0" r="0" b="0"/>
                <wp:wrapNone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92620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8.15pt;margin-top:80.85pt;width:37.5pt;height:28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" filled="f" stroked="f">
                <v:textbox>
                  <w:txbxContent>
                    <w:p w:rsidR="007032F7" w:rsidRDefault="007032F7" w:rsidP="00F92620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4E627" wp14:editId="388E44E1">
                <wp:simplePos x="0" y="0"/>
                <wp:positionH relativeFrom="column">
                  <wp:posOffset>2111375</wp:posOffset>
                </wp:positionH>
                <wp:positionV relativeFrom="paragraph">
                  <wp:posOffset>955675</wp:posOffset>
                </wp:positionV>
                <wp:extent cx="1320800" cy="890905"/>
                <wp:effectExtent l="0" t="0" r="12700" b="23495"/>
                <wp:wrapNone/>
                <wp:docPr id="39" name="Rau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90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bestellt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39" o:spid="_x0000_s1028" type="#_x0000_t4" style="position:absolute;margin-left:166.25pt;margin-top:75.25pt;width:104pt;height:7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bestellt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F535FE" wp14:editId="0E252B57">
                <wp:simplePos x="0" y="0"/>
                <wp:positionH relativeFrom="column">
                  <wp:posOffset>5129482</wp:posOffset>
                </wp:positionH>
                <wp:positionV relativeFrom="paragraph">
                  <wp:posOffset>2203206</wp:posOffset>
                </wp:positionV>
                <wp:extent cx="476738" cy="367323"/>
                <wp:effectExtent l="0" t="0" r="0" b="0"/>
                <wp:wrapNone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38" cy="367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92620">
                            <w:r>
                              <w:t>[1,1]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3.9pt;margin-top:173.5pt;width:37.55pt;height:28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" filled="f" stroked="f">
                <v:textbox>
                  <w:txbxContent>
                    <w:p w:rsidR="007032F7" w:rsidRDefault="007032F7" w:rsidP="00F92620">
                      <w:r>
                        <w:t>[1,1]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6C3CA7" wp14:editId="135F9D73">
                <wp:simplePos x="0" y="0"/>
                <wp:positionH relativeFrom="column">
                  <wp:posOffset>4648981</wp:posOffset>
                </wp:positionH>
                <wp:positionV relativeFrom="paragraph">
                  <wp:posOffset>3559615</wp:posOffset>
                </wp:positionV>
                <wp:extent cx="476738" cy="367323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38" cy="367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6.05pt;margin-top:280.3pt;width:37.55pt;height:28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" filled="f" stroked="f">
                <v:textbox>
                  <w:txbxContent>
                    <w:p w:rsidR="007032F7" w:rsidRDefault="007032F7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2802E4" wp14:editId="5803D4EB">
                <wp:simplePos x="0" y="0"/>
                <wp:positionH relativeFrom="column">
                  <wp:posOffset>5125280</wp:posOffset>
                </wp:positionH>
                <wp:positionV relativeFrom="paragraph">
                  <wp:posOffset>3466172</wp:posOffset>
                </wp:positionV>
                <wp:extent cx="0" cy="515864"/>
                <wp:effectExtent l="0" t="0" r="19050" b="1778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272.95pt" to="403.5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" strokecolor="#4579b8 [3044]"/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0C3163" wp14:editId="3CCF59AA">
                <wp:simplePos x="0" y="0"/>
                <wp:positionH relativeFrom="column">
                  <wp:posOffset>4186555</wp:posOffset>
                </wp:positionH>
                <wp:positionV relativeFrom="paragraph">
                  <wp:posOffset>4514850</wp:posOffset>
                </wp:positionV>
                <wp:extent cx="586105" cy="327660"/>
                <wp:effectExtent l="0" t="0" r="23495" b="15240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HNR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4" o:spid="_x0000_s1031" style="position:absolute;margin-left:329.65pt;margin-top:355.5pt;width:46.1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HNR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AF9929" wp14:editId="6093A1E5">
                <wp:simplePos x="0" y="0"/>
                <wp:positionH relativeFrom="column">
                  <wp:posOffset>4846320</wp:posOffset>
                </wp:positionH>
                <wp:positionV relativeFrom="paragraph">
                  <wp:posOffset>4518660</wp:posOffset>
                </wp:positionV>
                <wp:extent cx="586105" cy="327660"/>
                <wp:effectExtent l="0" t="0" r="23495" b="15240"/>
                <wp:wrapNone/>
                <wp:docPr id="15" name="Abgerundetes 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HNA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5" o:spid="_x0000_s1032" style="position:absolute;margin-left:381.6pt;margin-top:355.8pt;width:46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HNA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6AC87" wp14:editId="6D0584D1">
                <wp:simplePos x="0" y="0"/>
                <wp:positionH relativeFrom="column">
                  <wp:posOffset>5486400</wp:posOffset>
                </wp:positionH>
                <wp:positionV relativeFrom="paragraph">
                  <wp:posOffset>4518025</wp:posOffset>
                </wp:positionV>
                <wp:extent cx="586105" cy="327660"/>
                <wp:effectExtent l="0" t="0" r="23495" b="1524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HNR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6" o:spid="_x0000_s1033" style="position:absolute;margin-left:6in;margin-top:355.75pt;width:46.15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HNR</w:t>
                      </w:r>
                    </w:p>
                  </w:txbxContent>
                </v:textbox>
              </v:round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53499" wp14:editId="337F9000">
                <wp:simplePos x="0" y="0"/>
                <wp:positionH relativeFrom="column">
                  <wp:posOffset>4186750</wp:posOffset>
                </wp:positionH>
                <wp:positionV relativeFrom="paragraph">
                  <wp:posOffset>3981402</wp:posOffset>
                </wp:positionV>
                <wp:extent cx="1883410" cy="374650"/>
                <wp:effectExtent l="0" t="0" r="21590" b="2540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Hersteller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" o:spid="_x0000_s1034" style="position:absolute;margin-left:329.65pt;margin-top:313.5pt;width:148.3pt;height:2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Hersteller</w:t>
                      </w:r>
                    </w:p>
                  </w:txbxContent>
                </v:textbox>
              </v: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40F3D" wp14:editId="5F897CB0">
                <wp:simplePos x="0" y="0"/>
                <wp:positionH relativeFrom="column">
                  <wp:posOffset>4320589</wp:posOffset>
                </wp:positionH>
                <wp:positionV relativeFrom="paragraph">
                  <wp:posOffset>2574925</wp:posOffset>
                </wp:positionV>
                <wp:extent cx="1617687" cy="890905"/>
                <wp:effectExtent l="0" t="0" r="20955" b="23495"/>
                <wp:wrapNone/>
                <wp:docPr id="21" name="Rau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87" cy="890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produziert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21" o:spid="_x0000_s1035" type="#_x0000_t4" style="position:absolute;margin-left:340.2pt;margin-top:202.75pt;width:127.4pt;height:7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produziert</w:t>
                      </w:r>
                    </w:p>
                  </w:txbxContent>
                </v:textbox>
              </v:shape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814A7F" wp14:editId="5313CCD1">
                <wp:simplePos x="0" y="0"/>
                <wp:positionH relativeFrom="column">
                  <wp:posOffset>5102420</wp:posOffset>
                </wp:positionH>
                <wp:positionV relativeFrom="paragraph">
                  <wp:posOffset>1598343</wp:posOffset>
                </wp:positionV>
                <wp:extent cx="23447" cy="976923"/>
                <wp:effectExtent l="0" t="0" r="34290" b="1397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" cy="976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25.85pt" to="403.6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A5503B" wp14:editId="1603CD44">
                <wp:simplePos x="0" y="0"/>
                <wp:positionH relativeFrom="column">
                  <wp:posOffset>3429928</wp:posOffset>
                </wp:positionH>
                <wp:positionV relativeFrom="paragraph">
                  <wp:posOffset>1402764</wp:posOffset>
                </wp:positionV>
                <wp:extent cx="461108" cy="0"/>
                <wp:effectExtent l="0" t="0" r="1524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05pt,110.45pt" to="306.3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E65769" wp14:editId="61B42957">
                <wp:simplePos x="0" y="0"/>
                <wp:positionH relativeFrom="column">
                  <wp:posOffset>1483897</wp:posOffset>
                </wp:positionH>
                <wp:positionV relativeFrom="paragraph">
                  <wp:posOffset>1395144</wp:posOffset>
                </wp:positionV>
                <wp:extent cx="625231" cy="7815"/>
                <wp:effectExtent l="0" t="0" r="22860" b="3048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1" cy="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09.85pt" to="166.1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A2D269" wp14:editId="1C6EDDE3">
                <wp:simplePos x="0" y="0"/>
                <wp:positionH relativeFrom="column">
                  <wp:posOffset>6102790</wp:posOffset>
                </wp:positionH>
                <wp:positionV relativeFrom="paragraph">
                  <wp:posOffset>1598344</wp:posOffset>
                </wp:positionV>
                <wp:extent cx="7815" cy="125046"/>
                <wp:effectExtent l="0" t="0" r="30480" b="2794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2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55pt,125.85pt" to="481.1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31BD7" wp14:editId="7D8FE0CB">
                <wp:simplePos x="0" y="0"/>
                <wp:positionH relativeFrom="column">
                  <wp:posOffset>5469743</wp:posOffset>
                </wp:positionH>
                <wp:positionV relativeFrom="paragraph">
                  <wp:posOffset>1598344</wp:posOffset>
                </wp:positionV>
                <wp:extent cx="0" cy="124460"/>
                <wp:effectExtent l="0" t="0" r="19050" b="2794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125.85pt" to="430.7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AFB5D9" wp14:editId="56E00119">
                <wp:simplePos x="0" y="0"/>
                <wp:positionH relativeFrom="column">
                  <wp:posOffset>4844513</wp:posOffset>
                </wp:positionH>
                <wp:positionV relativeFrom="paragraph">
                  <wp:posOffset>1598344</wp:posOffset>
                </wp:positionV>
                <wp:extent cx="7815" cy="124460"/>
                <wp:effectExtent l="0" t="0" r="30480" b="2794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25.85pt" to="382.0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970FEB" wp14:editId="404AA388">
                <wp:simplePos x="0" y="0"/>
                <wp:positionH relativeFrom="column">
                  <wp:posOffset>4164574</wp:posOffset>
                </wp:positionH>
                <wp:positionV relativeFrom="paragraph">
                  <wp:posOffset>1598344</wp:posOffset>
                </wp:positionV>
                <wp:extent cx="15631" cy="125046"/>
                <wp:effectExtent l="0" t="0" r="22860" b="2794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2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125.85pt" to="329.1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" strokecolor="#4579b8 [3044]"/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0673C" wp14:editId="15351F93">
                <wp:simplePos x="0" y="0"/>
                <wp:positionH relativeFrom="column">
                  <wp:posOffset>3893820</wp:posOffset>
                </wp:positionH>
                <wp:positionV relativeFrom="paragraph">
                  <wp:posOffset>1729105</wp:posOffset>
                </wp:positionV>
                <wp:extent cx="492125" cy="327660"/>
                <wp:effectExtent l="0" t="0" r="22225" b="15240"/>
                <wp:wrapNone/>
                <wp:docPr id="10" name="Abgerundetes 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0" o:spid="_x0000_s1036" style="position:absolute;margin-left:306.6pt;margin-top:136.15pt;width:38.75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ANR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8F56A" wp14:editId="1CBBA107">
                <wp:simplePos x="0" y="0"/>
                <wp:positionH relativeFrom="column">
                  <wp:posOffset>4538345</wp:posOffset>
                </wp:positionH>
                <wp:positionV relativeFrom="paragraph">
                  <wp:posOffset>1724660</wp:posOffset>
                </wp:positionV>
                <wp:extent cx="492125" cy="327660"/>
                <wp:effectExtent l="0" t="0" r="22225" b="15240"/>
                <wp:wrapNone/>
                <wp:docPr id="11" name="Abgerundetes 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ABZ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1" o:spid="_x0000_s1037" style="position:absolute;margin-left:357.35pt;margin-top:135.8pt;width:38.75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ABZ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D41E3" wp14:editId="2E759215">
                <wp:simplePos x="0" y="0"/>
                <wp:positionH relativeFrom="column">
                  <wp:posOffset>5182870</wp:posOffset>
                </wp:positionH>
                <wp:positionV relativeFrom="paragraph">
                  <wp:posOffset>1736090</wp:posOffset>
                </wp:positionV>
                <wp:extent cx="492125" cy="327660"/>
                <wp:effectExtent l="0" t="0" r="22225" b="15240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ABZ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38" style="position:absolute;margin-left:408.1pt;margin-top:136.7pt;width:38.7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ABZ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209B1" wp14:editId="04EAB1E2">
                <wp:simplePos x="0" y="0"/>
                <wp:positionH relativeFrom="column">
                  <wp:posOffset>5811520</wp:posOffset>
                </wp:positionH>
                <wp:positionV relativeFrom="paragraph">
                  <wp:posOffset>1733550</wp:posOffset>
                </wp:positionV>
                <wp:extent cx="586105" cy="327660"/>
                <wp:effectExtent l="0" t="0" r="23495" b="15240"/>
                <wp:wrapNone/>
                <wp:docPr id="20" name="Abgerundetes 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0" o:spid="_x0000_s1039" style="position:absolute;margin-left:457.6pt;margin-top:136.5pt;width:46.1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APR</w:t>
                      </w:r>
                    </w:p>
                  </w:txbxContent>
                </v:textbox>
              </v:round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B6D1D7" wp14:editId="129CFB6D">
                <wp:simplePos x="0" y="0"/>
                <wp:positionH relativeFrom="column">
                  <wp:posOffset>3882390</wp:posOffset>
                </wp:positionH>
                <wp:positionV relativeFrom="paragraph">
                  <wp:posOffset>1223010</wp:posOffset>
                </wp:positionV>
                <wp:extent cx="2516505" cy="374650"/>
                <wp:effectExtent l="0" t="0" r="17145" b="2540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5" o:spid="_x0000_s1040" style="position:absolute;margin-left:305.7pt;margin-top:96.3pt;width:198.15pt;height:2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6641AA" wp14:editId="0CF1F206">
                <wp:simplePos x="0" y="0"/>
                <wp:positionH relativeFrom="column">
                  <wp:posOffset>1280697</wp:posOffset>
                </wp:positionH>
                <wp:positionV relativeFrom="paragraph">
                  <wp:posOffset>1598344</wp:posOffset>
                </wp:positionV>
                <wp:extent cx="15631" cy="109415"/>
                <wp:effectExtent l="0" t="0" r="22860" b="2413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0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125.85pt" to="102.1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DE8CCC" wp14:editId="4CCC45ED">
                <wp:simplePos x="0" y="0"/>
                <wp:positionH relativeFrom="column">
                  <wp:posOffset>772648</wp:posOffset>
                </wp:positionH>
                <wp:positionV relativeFrom="paragraph">
                  <wp:posOffset>1598344</wp:posOffset>
                </wp:positionV>
                <wp:extent cx="0" cy="93784"/>
                <wp:effectExtent l="0" t="0" r="19050" b="20955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125.85pt" to="60.8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A36A71" wp14:editId="3F37469F">
                <wp:simplePos x="0" y="0"/>
                <wp:positionH relativeFrom="column">
                  <wp:posOffset>186543</wp:posOffset>
                </wp:positionH>
                <wp:positionV relativeFrom="paragraph">
                  <wp:posOffset>1597855</wp:posOffset>
                </wp:positionV>
                <wp:extent cx="0" cy="94273"/>
                <wp:effectExtent l="0" t="0" r="19050" b="2032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25.8pt" to="14.7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" strokecolor="#4579b8 [3044]"/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D05DF" wp14:editId="10F71A20">
                <wp:simplePos x="0" y="0"/>
                <wp:positionH relativeFrom="column">
                  <wp:posOffset>-55733</wp:posOffset>
                </wp:positionH>
                <wp:positionV relativeFrom="paragraph">
                  <wp:posOffset>1223205</wp:posOffset>
                </wp:positionV>
                <wp:extent cx="1539630" cy="375139"/>
                <wp:effectExtent l="0" t="0" r="22860" b="2540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630" cy="375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4" o:spid="_x0000_s1041" style="position:absolute;margin-left:-4.4pt;margin-top:96.3pt;width:121.25pt;height:29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 w:rsidR="00F926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1F67E" wp14:editId="304A3ACF">
                <wp:simplePos x="0" y="0"/>
                <wp:positionH relativeFrom="column">
                  <wp:posOffset>2257327</wp:posOffset>
                </wp:positionH>
                <wp:positionV relativeFrom="paragraph">
                  <wp:posOffset>186983</wp:posOffset>
                </wp:positionV>
                <wp:extent cx="1062892" cy="500185"/>
                <wp:effectExtent l="0" t="0" r="23495" b="1460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92" cy="500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92620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2" o:spid="_x0000_s1042" style="position:absolute;margin-left:177.75pt;margin-top:14.7pt;width:83.7pt;height:3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" fillcolor="#4f81bd [3204]" strokecolor="#243f60 [1604]" strokeweight="2pt">
                <v:textbox>
                  <w:txbxContent>
                    <w:p w:rsidR="007032F7" w:rsidRDefault="007032F7" w:rsidP="00F92620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ED491" wp14:editId="75ED8F72">
                <wp:simplePos x="0" y="0"/>
                <wp:positionH relativeFrom="column">
                  <wp:posOffset>-111760</wp:posOffset>
                </wp:positionH>
                <wp:positionV relativeFrom="paragraph">
                  <wp:posOffset>1695450</wp:posOffset>
                </wp:positionV>
                <wp:extent cx="492125" cy="327660"/>
                <wp:effectExtent l="0" t="0" r="22225" b="1524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KNR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7" o:spid="_x0000_s1043" style="position:absolute;margin-left:-8.8pt;margin-top:133.5pt;width:38.7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KNR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50146" wp14:editId="162EB3D2">
                <wp:simplePos x="0" y="0"/>
                <wp:positionH relativeFrom="column">
                  <wp:posOffset>521335</wp:posOffset>
                </wp:positionH>
                <wp:positionV relativeFrom="paragraph">
                  <wp:posOffset>1703070</wp:posOffset>
                </wp:positionV>
                <wp:extent cx="414020" cy="327660"/>
                <wp:effectExtent l="0" t="0" r="24130" b="152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" o:spid="_x0000_s1044" style="position:absolute;margin-left:41.05pt;margin-top:134.1pt;width:32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KNA</w:t>
                      </w:r>
                    </w:p>
                  </w:txbxContent>
                </v:textbox>
              </v:roundrect>
            </w:pict>
          </mc:Fallback>
        </mc:AlternateContent>
      </w:r>
      <w:r w:rsidR="00F92620" w:rsidRPr="00F92620">
        <w:rPr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54D84" wp14:editId="7E6B8CB4">
                <wp:simplePos x="0" y="0"/>
                <wp:positionH relativeFrom="column">
                  <wp:posOffset>1111250</wp:posOffset>
                </wp:positionH>
                <wp:positionV relativeFrom="paragraph">
                  <wp:posOffset>1705610</wp:posOffset>
                </wp:positionV>
                <wp:extent cx="414020" cy="327660"/>
                <wp:effectExtent l="0" t="0" r="24130" b="1524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0F613D">
                            <w:pPr>
                              <w:jc w:val="center"/>
                            </w:pPr>
                            <w:r>
                              <w:t>KAA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8" o:spid="_x0000_s1045" style="position:absolute;margin-left:87.5pt;margin-top:134.3pt;width:32.6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" fillcolor="#4f81bd [3204]" strokecolor="#243f60 [1604]" strokeweight="2pt">
                <v:textbox>
                  <w:txbxContent>
                    <w:p w:rsidR="007032F7" w:rsidRDefault="007032F7" w:rsidP="000F613D">
                      <w:pPr>
                        <w:jc w:val="center"/>
                      </w:pPr>
                      <w:r>
                        <w:t>KAA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de-DE"/>
        </w:rPr>
        <w:t>A1)</w:t>
      </w: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</w:p>
    <w:p w:rsidR="002B2858" w:rsidRDefault="002B2858">
      <w:pPr>
        <w:rPr>
          <w:lang w:eastAsia="de-DE"/>
        </w:rPr>
      </w:pPr>
      <w:r>
        <w:rPr>
          <w:lang w:eastAsia="de-DE"/>
        </w:rPr>
        <w:t>Ein Hersteller kann 0 (neu gegründet) oder mehrere Artikel herstellen.</w:t>
      </w:r>
    </w:p>
    <w:p w:rsidR="002B2858" w:rsidRDefault="009C1F05">
      <w:pPr>
        <w:rPr>
          <w:lang w:eastAsia="de-DE"/>
        </w:rPr>
      </w:pPr>
      <w:r>
        <w:rPr>
          <w:lang w:eastAsia="de-DE"/>
        </w:rPr>
        <w:t>Ein Artikel kann mindestens und maximal nur</w:t>
      </w:r>
      <w:r w:rsidR="002B2858">
        <w:rPr>
          <w:lang w:eastAsia="de-DE"/>
        </w:rPr>
        <w:t xml:space="preserve"> von einem Hersteller produziert werden.</w:t>
      </w:r>
    </w:p>
    <w:p w:rsidR="002B2858" w:rsidRDefault="002B2858">
      <w:pPr>
        <w:rPr>
          <w:lang w:eastAsia="de-DE"/>
        </w:rPr>
      </w:pPr>
      <w:r>
        <w:rPr>
          <w:lang w:eastAsia="de-DE"/>
        </w:rPr>
        <w:t>Ein Kunde kann 0 oder mehrere Artikel bestellen und ein Artikel kann von 0 oder mehreren Kunden bestellt werden.</w:t>
      </w: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2735A9">
      <w:pPr>
        <w:rPr>
          <w:lang w:eastAsia="de-DE"/>
        </w:rPr>
      </w:pPr>
    </w:p>
    <w:p w:rsidR="002735A9" w:rsidRDefault="00FF514C">
      <w:pPr>
        <w:rPr>
          <w:lang w:eastAsia="de-DE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5469743</wp:posOffset>
                </wp:positionH>
                <wp:positionV relativeFrom="paragraph">
                  <wp:posOffset>694543</wp:posOffset>
                </wp:positionV>
                <wp:extent cx="15631" cy="140677"/>
                <wp:effectExtent l="0" t="0" r="22860" b="12065"/>
                <wp:wrapNone/>
                <wp:docPr id="289" name="Gerade Verbindung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54.7pt" to="431.9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4703836</wp:posOffset>
                </wp:positionH>
                <wp:positionV relativeFrom="paragraph">
                  <wp:posOffset>694055</wp:posOffset>
                </wp:positionV>
                <wp:extent cx="0" cy="102088"/>
                <wp:effectExtent l="0" t="0" r="19050" b="12700"/>
                <wp:wrapNone/>
                <wp:docPr id="288" name="Gerade Verbindung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54.65pt" to="370.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1272882</wp:posOffset>
                </wp:positionH>
                <wp:positionV relativeFrom="paragraph">
                  <wp:posOffset>694543</wp:posOffset>
                </wp:positionV>
                <wp:extent cx="15631" cy="101600"/>
                <wp:effectExtent l="0" t="0" r="22860" b="1270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54.7pt" to="101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D550DB" wp14:editId="498B94F6">
                <wp:simplePos x="0" y="0"/>
                <wp:positionH relativeFrom="column">
                  <wp:posOffset>522605</wp:posOffset>
                </wp:positionH>
                <wp:positionV relativeFrom="paragraph">
                  <wp:posOffset>694055</wp:posOffset>
                </wp:positionV>
                <wp:extent cx="7815" cy="102088"/>
                <wp:effectExtent l="0" t="0" r="30480" b="12700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2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54.65pt" to="41.7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DE6C13" wp14:editId="11E4CC0D">
                <wp:simplePos x="0" y="0"/>
                <wp:positionH relativeFrom="column">
                  <wp:posOffset>3164205</wp:posOffset>
                </wp:positionH>
                <wp:positionV relativeFrom="paragraph">
                  <wp:posOffset>-40298</wp:posOffset>
                </wp:positionV>
                <wp:extent cx="0" cy="179949"/>
                <wp:effectExtent l="0" t="0" r="19050" b="10795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-3.15pt" to="249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4DC94" wp14:editId="4B3EC2AD">
                <wp:simplePos x="0" y="0"/>
                <wp:positionH relativeFrom="column">
                  <wp:posOffset>1640009</wp:posOffset>
                </wp:positionH>
                <wp:positionV relativeFrom="paragraph">
                  <wp:posOffset>545709</wp:posOffset>
                </wp:positionV>
                <wp:extent cx="938041" cy="0"/>
                <wp:effectExtent l="0" t="0" r="14605" b="19050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42.95pt" to="203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F476E" wp14:editId="622425F8">
                <wp:simplePos x="0" y="0"/>
                <wp:positionH relativeFrom="column">
                  <wp:posOffset>3687836</wp:posOffset>
                </wp:positionH>
                <wp:positionV relativeFrom="paragraph">
                  <wp:posOffset>506974</wp:posOffset>
                </wp:positionV>
                <wp:extent cx="617953" cy="39077"/>
                <wp:effectExtent l="0" t="0" r="10795" b="37465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953" cy="3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39.9pt" to="339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18139" wp14:editId="43573149">
                <wp:simplePos x="0" y="0"/>
                <wp:positionH relativeFrom="column">
                  <wp:posOffset>1693789</wp:posOffset>
                </wp:positionH>
                <wp:positionV relativeFrom="paragraph">
                  <wp:posOffset>232117</wp:posOffset>
                </wp:positionV>
                <wp:extent cx="476250" cy="367030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F514C">
                            <w:r>
                              <w:t>[0,*]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33.35pt;margin-top:18.3pt;width:37.5pt;height:2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" filled="f" stroked="f">
                <v:textbox>
                  <w:txbxContent>
                    <w:p w:rsidR="007032F7" w:rsidRDefault="007032F7" w:rsidP="00FF514C">
                      <w:r>
                        <w:t>[0,*]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0AA599" wp14:editId="4A7F9D86">
                <wp:simplePos x="0" y="0"/>
                <wp:positionH relativeFrom="column">
                  <wp:posOffset>3792220</wp:posOffset>
                </wp:positionH>
                <wp:positionV relativeFrom="paragraph">
                  <wp:posOffset>142240</wp:posOffset>
                </wp:positionV>
                <wp:extent cx="476250" cy="367030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2F7" w:rsidRDefault="007032F7" w:rsidP="00FF514C">
                            <w:r>
                              <w:t>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98.6pt;margin-top:11.2pt;width:37.5pt;height:28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" filled="f" stroked="f">
                <v:textbox>
                  <w:txbxContent>
                    <w:p w:rsidR="007032F7" w:rsidRDefault="007032F7" w:rsidP="00FF514C">
                      <w:r>
                        <w:t>[0,1]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CAE757" wp14:editId="2F19ADED">
                <wp:simplePos x="0" y="0"/>
                <wp:positionH relativeFrom="column">
                  <wp:posOffset>2531110</wp:posOffset>
                </wp:positionH>
                <wp:positionV relativeFrom="paragraph">
                  <wp:posOffset>-555625</wp:posOffset>
                </wp:positionV>
                <wp:extent cx="1250461" cy="515815"/>
                <wp:effectExtent l="0" t="0" r="26035" b="1778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61" cy="51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6" o:spid="_x0000_s1048" style="position:absolute;margin-left:199.3pt;margin-top:-43.75pt;width:98.45pt;height:40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Pr="00FF514C">
        <w:rPr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323538" wp14:editId="2C3049D6">
                <wp:simplePos x="0" y="0"/>
                <wp:positionH relativeFrom="column">
                  <wp:posOffset>5285007</wp:posOffset>
                </wp:positionH>
                <wp:positionV relativeFrom="paragraph">
                  <wp:posOffset>799562</wp:posOffset>
                </wp:positionV>
                <wp:extent cx="718820" cy="327660"/>
                <wp:effectExtent l="0" t="0" r="24130" b="15240"/>
                <wp:wrapNone/>
                <wp:docPr id="55" name="Abgerundetes 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55" o:spid="_x0000_s1049" style="position:absolute;margin-left:416.15pt;margin-top:62.95pt;width:56.6pt;height:2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FF514C"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Pr="00FF514C">
        <w:rPr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8D5BD3" wp14:editId="7108999F">
                <wp:simplePos x="0" y="0"/>
                <wp:positionH relativeFrom="column">
                  <wp:posOffset>4305251</wp:posOffset>
                </wp:positionH>
                <wp:positionV relativeFrom="paragraph">
                  <wp:posOffset>796143</wp:posOffset>
                </wp:positionV>
                <wp:extent cx="890954" cy="327660"/>
                <wp:effectExtent l="0" t="0" r="23495" b="15240"/>
                <wp:wrapNone/>
                <wp:docPr id="54" name="Abgerundetes 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54" o:spid="_x0000_s1050" style="position:absolute;margin-left:339pt;margin-top:62.7pt;width:70.15pt;height:2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FA5F25" wp14:editId="2D210E58">
                <wp:simplePos x="0" y="0"/>
                <wp:positionH relativeFrom="column">
                  <wp:posOffset>2577660</wp:posOffset>
                </wp:positionH>
                <wp:positionV relativeFrom="paragraph">
                  <wp:posOffset>123776</wp:posOffset>
                </wp:positionV>
                <wp:extent cx="1164492" cy="820029"/>
                <wp:effectExtent l="0" t="0" r="17145" b="18415"/>
                <wp:wrapNone/>
                <wp:docPr id="53" name="Rau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492" cy="8200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lagert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ute 53" o:spid="_x0000_s1051" type="#_x0000_t4" style="position:absolute;margin-left:202.95pt;margin-top:9.75pt;width:91.7pt;height:6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lagert</w:t>
                      </w:r>
                    </w:p>
                  </w:txbxContent>
                </v:textbox>
              </v:shape>
            </w:pict>
          </mc:Fallback>
        </mc:AlternateContent>
      </w:r>
      <w:r w:rsidRPr="00FF514C">
        <w:rPr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302234" wp14:editId="199D15BC">
                <wp:simplePos x="0" y="0"/>
                <wp:positionH relativeFrom="column">
                  <wp:posOffset>4305056</wp:posOffset>
                </wp:positionH>
                <wp:positionV relativeFrom="paragraph">
                  <wp:posOffset>302602</wp:posOffset>
                </wp:positionV>
                <wp:extent cx="1539240" cy="374650"/>
                <wp:effectExtent l="0" t="0" r="22860" b="2540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51" o:spid="_x0000_s1052" style="position:absolute;margin-left:339pt;margin-top:23.85pt;width:121.2pt;height:2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Produkt</w:t>
                      </w:r>
                    </w:p>
                  </w:txbxContent>
                </v:textbox>
              </v:rect>
            </w:pict>
          </mc:Fallback>
        </mc:AlternateContent>
      </w:r>
      <w:r w:rsidRPr="00FF514C">
        <w:rPr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5795E7" wp14:editId="4D1E9922">
                <wp:simplePos x="0" y="0"/>
                <wp:positionH relativeFrom="column">
                  <wp:posOffset>100330</wp:posOffset>
                </wp:positionH>
                <wp:positionV relativeFrom="paragraph">
                  <wp:posOffset>795655</wp:posOffset>
                </wp:positionV>
                <wp:extent cx="765810" cy="327660"/>
                <wp:effectExtent l="0" t="0" r="15240" b="15240"/>
                <wp:wrapNone/>
                <wp:docPr id="52" name="Abgerundetes 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52" o:spid="_x0000_s1053" style="position:absolute;margin-left:7.9pt;margin-top:62.65pt;width:60.3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Pr="00FF514C">
        <w:rPr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E57B81" wp14:editId="63BFC8A5">
                <wp:simplePos x="0" y="0"/>
                <wp:positionH relativeFrom="column">
                  <wp:posOffset>920115</wp:posOffset>
                </wp:positionH>
                <wp:positionV relativeFrom="paragraph">
                  <wp:posOffset>795655</wp:posOffset>
                </wp:positionV>
                <wp:extent cx="718820" cy="327660"/>
                <wp:effectExtent l="0" t="0" r="2413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9" o:spid="_x0000_s1054" style="position:absolute;margin-left:72.45pt;margin-top:62.65pt;width:56.6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Ort</w:t>
                      </w:r>
                    </w:p>
                  </w:txbxContent>
                </v:textbox>
              </v:roundrect>
            </w:pict>
          </mc:Fallback>
        </mc:AlternateContent>
      </w:r>
      <w:r w:rsidRPr="00FF514C">
        <w:rPr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815867" wp14:editId="302947ED">
                <wp:simplePos x="0" y="0"/>
                <wp:positionH relativeFrom="column">
                  <wp:posOffset>97155</wp:posOffset>
                </wp:positionH>
                <wp:positionV relativeFrom="paragraph">
                  <wp:posOffset>322580</wp:posOffset>
                </wp:positionV>
                <wp:extent cx="1539240" cy="374650"/>
                <wp:effectExtent l="0" t="0" r="22860" b="2540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FF514C">
                            <w:pPr>
                              <w:jc w:val="center"/>
                            </w:pPr>
                            <w:r>
                              <w:t>Lager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50" o:spid="_x0000_s1055" style="position:absolute;margin-left:7.65pt;margin-top:25.4pt;width:121.2pt;height:2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" fillcolor="#4f81bd [3204]" strokecolor="#243f60 [1604]" strokeweight="2pt">
                <v:textbox>
                  <w:txbxContent>
                    <w:p w:rsidR="007032F7" w:rsidRDefault="007032F7" w:rsidP="00FF514C">
                      <w:pPr>
                        <w:jc w:val="center"/>
                      </w:pPr>
                      <w:r>
                        <w:t>Lager</w:t>
                      </w:r>
                    </w:p>
                  </w:txbxContent>
                </v:textbox>
              </v:rect>
            </w:pict>
          </mc:Fallback>
        </mc:AlternateContent>
      </w:r>
      <w:r w:rsidR="002735A9">
        <w:rPr>
          <w:lang w:eastAsia="de-DE"/>
        </w:rPr>
        <w:t>2)</w:t>
      </w:r>
      <w:r w:rsidRPr="00FF514C">
        <w:rPr>
          <w:lang w:eastAsia="de-DE"/>
        </w:rPr>
        <w:t xml:space="preserve"> </w:t>
      </w: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</w:p>
    <w:p w:rsidR="00554AEF" w:rsidRDefault="00554AEF">
      <w:pPr>
        <w:rPr>
          <w:lang w:eastAsia="de-DE"/>
        </w:rPr>
      </w:pPr>
      <w:r>
        <w:rPr>
          <w:lang w:eastAsia="de-DE"/>
        </w:rPr>
        <w:t>Ein Produkt kann nur in 0 oder einem Lager vorkommen.</w:t>
      </w:r>
    </w:p>
    <w:p w:rsidR="00554AEF" w:rsidRDefault="00554AEF">
      <w:pPr>
        <w:rPr>
          <w:lang w:eastAsia="de-DE"/>
        </w:rPr>
      </w:pPr>
      <w:r>
        <w:rPr>
          <w:lang w:eastAsia="de-DE"/>
        </w:rPr>
        <w:t>Ein Lager kann 0 oder mehrere Produkte fassen.</w:t>
      </w:r>
    </w:p>
    <w:p w:rsidR="007032F7" w:rsidRDefault="007032F7">
      <w:pPr>
        <w:rPr>
          <w:lang w:eastAsia="de-DE"/>
        </w:rPr>
      </w:pPr>
    </w:p>
    <w:p w:rsidR="007032F7" w:rsidRDefault="007032F7">
      <w:pPr>
        <w:rPr>
          <w:lang w:eastAsia="de-DE"/>
        </w:rPr>
      </w:pPr>
      <w:r>
        <w:rPr>
          <w:lang w:eastAsia="de-DE"/>
        </w:rPr>
        <w:t>3)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Kurzbeschreibung = KB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Datum Buchung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Abfahrtsort = AO</w:t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</w:r>
      <w:r w:rsidR="00695A52">
        <w:rPr>
          <w:lang w:eastAsia="de-DE"/>
        </w:rPr>
        <w:tab/>
        <w:t>Anzahl der gebuchten Plätze = AGP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Zielort = ZO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Datum Reisebeginn = DRB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Datum Reiseende = DER</w:t>
      </w:r>
    </w:p>
    <w:p w:rsidR="007032F7" w:rsidRDefault="007032F7">
      <w:pPr>
        <w:rPr>
          <w:lang w:eastAsia="de-DE"/>
        </w:rPr>
      </w:pPr>
      <w:r>
        <w:rPr>
          <w:lang w:eastAsia="de-DE"/>
        </w:rPr>
        <w:t>Telefonnummer = TN</w:t>
      </w:r>
    </w:p>
    <w:p w:rsidR="007032F7" w:rsidRDefault="00695A52">
      <w:pPr>
        <w:rPr>
          <w:lang w:eastAsia="de-DE"/>
        </w:rPr>
      </w:pPr>
      <w:bookmarkStart w:id="0" w:name="_GoBack"/>
      <w:bookmarkEnd w:id="0"/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5A4491" wp14:editId="01056943">
                <wp:simplePos x="0" y="0"/>
                <wp:positionH relativeFrom="column">
                  <wp:posOffset>3163472</wp:posOffset>
                </wp:positionH>
                <wp:positionV relativeFrom="paragraph">
                  <wp:posOffset>950448</wp:posOffset>
                </wp:positionV>
                <wp:extent cx="765810" cy="327660"/>
                <wp:effectExtent l="0" t="0" r="15240" b="15240"/>
                <wp:wrapNone/>
                <wp:docPr id="314" name="Abgerundetes Rechtec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M/W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4" o:spid="_x0000_s1056" style="position:absolute;margin-left:249.1pt;margin-top:74.85pt;width:60.3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M/W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3B6392" wp14:editId="22679063">
                <wp:simplePos x="0" y="0"/>
                <wp:positionH relativeFrom="column">
                  <wp:posOffset>2282728</wp:posOffset>
                </wp:positionH>
                <wp:positionV relativeFrom="paragraph">
                  <wp:posOffset>941167</wp:posOffset>
                </wp:positionV>
                <wp:extent cx="765810" cy="327660"/>
                <wp:effectExtent l="0" t="0" r="15240" b="15240"/>
                <wp:wrapNone/>
                <wp:docPr id="313" name="Abgerundetes Rechteck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3" o:spid="_x0000_s1057" style="position:absolute;margin-left:179.75pt;margin-top:74.1pt;width:60.3pt;height:2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1939BE" wp14:editId="1EC919B3">
                <wp:simplePos x="0" y="0"/>
                <wp:positionH relativeFrom="column">
                  <wp:posOffset>3099875</wp:posOffset>
                </wp:positionH>
                <wp:positionV relativeFrom="paragraph">
                  <wp:posOffset>530860</wp:posOffset>
                </wp:positionV>
                <wp:extent cx="765810" cy="327660"/>
                <wp:effectExtent l="0" t="0" r="15240" b="15240"/>
                <wp:wrapNone/>
                <wp:docPr id="312" name="Abgerundetes Rechteck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2" o:spid="_x0000_s1058" style="position:absolute;margin-left:244.1pt;margin-top:41.8pt;width:60.3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Alter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3CFF1F" wp14:editId="4B14519B">
                <wp:simplePos x="0" y="0"/>
                <wp:positionH relativeFrom="column">
                  <wp:posOffset>2284095</wp:posOffset>
                </wp:positionH>
                <wp:positionV relativeFrom="paragraph">
                  <wp:posOffset>527050</wp:posOffset>
                </wp:positionV>
                <wp:extent cx="765810" cy="327660"/>
                <wp:effectExtent l="0" t="0" r="15240" b="15240"/>
                <wp:wrapNone/>
                <wp:docPr id="311" name="Abgerundetes Rechteck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1" o:spid="_x0000_s1059" style="position:absolute;margin-left:179.85pt;margin-top:41.5pt;width:60.3pt;height:2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" fillcolor="#4f81bd [3204]" strokecolor="#243f60 [1604]" strokeweight="2pt">
                <v:textbox>
                  <w:txbxContent>
                    <w:p w:rsidR="00695A52" w:rsidRDefault="00695A52" w:rsidP="00695A52"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3CB4CE" wp14:editId="1BF0FB8F">
                <wp:simplePos x="0" y="0"/>
                <wp:positionH relativeFrom="column">
                  <wp:posOffset>2331085</wp:posOffset>
                </wp:positionH>
                <wp:positionV relativeFrom="paragraph">
                  <wp:posOffset>62865</wp:posOffset>
                </wp:positionV>
                <wp:extent cx="1539240" cy="374650"/>
                <wp:effectExtent l="0" t="0" r="22860" b="25400"/>
                <wp:wrapNone/>
                <wp:docPr id="310" name="Rechteck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pPr>
                              <w:jc w:val="center"/>
                            </w:pPr>
                            <w:r>
                              <w:t>Reisende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10" o:spid="_x0000_s1060" style="position:absolute;margin-left:183.55pt;margin-top:4.95pt;width:121.2pt;height:29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" fillcolor="#4f81bd [3204]" strokecolor="#243f60 [1604]" strokeweight="2pt">
                <v:textbox>
                  <w:txbxContent>
                    <w:p w:rsidR="00695A52" w:rsidRDefault="00695A52" w:rsidP="00695A52">
                      <w:pPr>
                        <w:jc w:val="center"/>
                      </w:pPr>
                      <w:r>
                        <w:t>Reisende</w:t>
                      </w:r>
                    </w:p>
                  </w:txbxContent>
                </v:textbox>
              </v:rect>
            </w:pict>
          </mc:Fallback>
        </mc:AlternateContent>
      </w:r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EF63AF" wp14:editId="28CFF609">
                <wp:simplePos x="0" y="0"/>
                <wp:positionH relativeFrom="column">
                  <wp:posOffset>5323840</wp:posOffset>
                </wp:positionH>
                <wp:positionV relativeFrom="paragraph">
                  <wp:posOffset>581660</wp:posOffset>
                </wp:positionV>
                <wp:extent cx="765810" cy="327660"/>
                <wp:effectExtent l="0" t="0" r="15240" b="15240"/>
                <wp:wrapNone/>
                <wp:docPr id="309" name="Abgerundetes Rechteck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A52" w:rsidRDefault="00695A52" w:rsidP="00695A52">
                            <w:pPr>
                              <w:jc w:val="center"/>
                            </w:pPr>
                            <w:r>
                              <w:t>AGP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9" o:spid="_x0000_s1061" style="position:absolute;margin-left:419.2pt;margin-top:45.8pt;width:60.3pt;height:2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" fillcolor="#4f81bd [3204]" strokecolor="#243f60 [1604]" strokeweight="2pt">
                <v:textbox>
                  <w:txbxContent>
                    <w:p w:rsidR="00695A52" w:rsidRDefault="00695A52" w:rsidP="00695A52">
                      <w:pPr>
                        <w:jc w:val="center"/>
                      </w:pPr>
                      <w:r>
                        <w:t>AGP</w:t>
                      </w:r>
                    </w:p>
                  </w:txbxContent>
                </v:textbox>
              </v:roundrect>
            </w:pict>
          </mc:Fallback>
        </mc:AlternateContent>
      </w:r>
      <w:r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1E795B" wp14:editId="252279D8">
                <wp:simplePos x="0" y="0"/>
                <wp:positionH relativeFrom="column">
                  <wp:posOffset>4464050</wp:posOffset>
                </wp:positionH>
                <wp:positionV relativeFrom="paragraph">
                  <wp:posOffset>1034415</wp:posOffset>
                </wp:positionV>
                <wp:extent cx="765810" cy="327660"/>
                <wp:effectExtent l="0" t="0" r="15240" b="15240"/>
                <wp:wrapNone/>
                <wp:docPr id="308" name="Abgerundetes Rechteck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695A52" w:rsidP="007032F7">
                            <w:pPr>
                              <w:jc w:val="center"/>
                            </w:pPr>
                            <w: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8" o:spid="_x0000_s1062" style="position:absolute;margin-left:351.5pt;margin-top:81.45pt;width:60.3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" fillcolor="#4f81bd [3204]" strokecolor="#243f60 [1604]" strokeweight="2pt">
                <v:textbox>
                  <w:txbxContent>
                    <w:p w:rsidR="007032F7" w:rsidRDefault="00695A52" w:rsidP="007032F7">
                      <w:pPr>
                        <w:jc w:val="center"/>
                      </w:pPr>
                      <w: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A649F1" wp14:editId="696F8741">
                <wp:simplePos x="0" y="0"/>
                <wp:positionH relativeFrom="column">
                  <wp:posOffset>4429760</wp:posOffset>
                </wp:positionH>
                <wp:positionV relativeFrom="paragraph">
                  <wp:posOffset>586105</wp:posOffset>
                </wp:positionV>
                <wp:extent cx="765810" cy="327660"/>
                <wp:effectExtent l="0" t="0" r="15240" b="15240"/>
                <wp:wrapNone/>
                <wp:docPr id="306" name="Abgerundetes Rechteck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6" o:spid="_x0000_s1063" style="position:absolute;margin-left:348.8pt;margin-top:46.15pt;width:60.3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9F22F2" wp14:editId="6A0CA2C2">
                <wp:simplePos x="0" y="0"/>
                <wp:positionH relativeFrom="column">
                  <wp:posOffset>977265</wp:posOffset>
                </wp:positionH>
                <wp:positionV relativeFrom="paragraph">
                  <wp:posOffset>946150</wp:posOffset>
                </wp:positionV>
                <wp:extent cx="765810" cy="327660"/>
                <wp:effectExtent l="0" t="0" r="15240" b="15240"/>
                <wp:wrapNone/>
                <wp:docPr id="296" name="Abgerundetes Rechteck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6" o:spid="_x0000_s1064" style="position:absolute;margin-left:76.95pt;margin-top:74.5pt;width:60.3pt;height:2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AO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CCEEA2" wp14:editId="2DEB5D86">
                <wp:simplePos x="0" y="0"/>
                <wp:positionH relativeFrom="column">
                  <wp:posOffset>13335</wp:posOffset>
                </wp:positionH>
                <wp:positionV relativeFrom="paragraph">
                  <wp:posOffset>942975</wp:posOffset>
                </wp:positionV>
                <wp:extent cx="765810" cy="327660"/>
                <wp:effectExtent l="0" t="0" r="15240" b="15240"/>
                <wp:wrapNone/>
                <wp:docPr id="295" name="Abgerundetes Rechtec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5" o:spid="_x0000_s1065" style="position:absolute;margin-left:1.05pt;margin-top:74.25pt;width:60.3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KB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6F98A7" wp14:editId="09400747">
                <wp:simplePos x="0" y="0"/>
                <wp:positionH relativeFrom="column">
                  <wp:posOffset>995045</wp:posOffset>
                </wp:positionH>
                <wp:positionV relativeFrom="paragraph">
                  <wp:posOffset>527050</wp:posOffset>
                </wp:positionV>
                <wp:extent cx="765810" cy="327660"/>
                <wp:effectExtent l="0" t="0" r="15240" b="15240"/>
                <wp:wrapNone/>
                <wp:docPr id="297" name="Abgerundetes 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7" o:spid="_x0000_s1066" style="position:absolute;margin-left:78.35pt;margin-top:41.5pt;width:60.3pt;height:2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ZO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63E2A4" wp14:editId="2AFAA218">
                <wp:simplePos x="0" y="0"/>
                <wp:positionH relativeFrom="column">
                  <wp:posOffset>1138555</wp:posOffset>
                </wp:positionH>
                <wp:positionV relativeFrom="paragraph">
                  <wp:posOffset>3687445</wp:posOffset>
                </wp:positionV>
                <wp:extent cx="765810" cy="327660"/>
                <wp:effectExtent l="0" t="0" r="15240" b="15240"/>
                <wp:wrapNone/>
                <wp:docPr id="304" name="Abgerundetes Rechteck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Adresse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dressDDDD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4" o:spid="_x0000_s1067" style="position:absolute;margin-left:89.65pt;margin-top:290.35pt;width:60.3pt;height:2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Adresse</w:t>
                      </w:r>
                      <w:r>
                        <w:tab/>
                      </w:r>
                      <w:proofErr w:type="spellStart"/>
                      <w:r>
                        <w:t>dressDDDD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293793" wp14:editId="0445FFD6">
                <wp:simplePos x="0" y="0"/>
                <wp:positionH relativeFrom="column">
                  <wp:posOffset>1040374</wp:posOffset>
                </wp:positionH>
                <wp:positionV relativeFrom="paragraph">
                  <wp:posOffset>3252373</wp:posOffset>
                </wp:positionV>
                <wp:extent cx="765810" cy="327660"/>
                <wp:effectExtent l="0" t="0" r="15240" b="15240"/>
                <wp:wrapNone/>
                <wp:docPr id="305" name="Abgerundetes Rechteck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TN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dressDDDD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5" o:spid="_x0000_s1068" style="position:absolute;margin-left:81.9pt;margin-top:256.1pt;width:60.3pt;height:25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TN</w:t>
                      </w:r>
                      <w:r>
                        <w:tab/>
                      </w:r>
                      <w:proofErr w:type="spellStart"/>
                      <w:r>
                        <w:t>dressDDDD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746AEB" wp14:editId="6936795C">
                <wp:simplePos x="0" y="0"/>
                <wp:positionH relativeFrom="column">
                  <wp:posOffset>275638</wp:posOffset>
                </wp:positionH>
                <wp:positionV relativeFrom="paragraph">
                  <wp:posOffset>3684319</wp:posOffset>
                </wp:positionV>
                <wp:extent cx="765810" cy="327660"/>
                <wp:effectExtent l="0" t="0" r="15240" b="15240"/>
                <wp:wrapNone/>
                <wp:docPr id="303" name="Abgerundetes Rechtec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3" o:spid="_x0000_s1069" style="position:absolute;margin-left:21.7pt;margin-top:290.1pt;width:60.3pt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DA9CE7" wp14:editId="02C24BFF">
                <wp:simplePos x="0" y="0"/>
                <wp:positionH relativeFrom="column">
                  <wp:posOffset>99695</wp:posOffset>
                </wp:positionH>
                <wp:positionV relativeFrom="paragraph">
                  <wp:posOffset>3227705</wp:posOffset>
                </wp:positionV>
                <wp:extent cx="765810" cy="327660"/>
                <wp:effectExtent l="0" t="0" r="15240" b="15240"/>
                <wp:wrapNone/>
                <wp:docPr id="302" name="Abgerundetes Rechtec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2" o:spid="_x0000_s1070" style="position:absolute;margin-left:7.85pt;margin-top:254.15pt;width:60.3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EA35B3" wp14:editId="1E1AF97C">
                <wp:simplePos x="0" y="0"/>
                <wp:positionH relativeFrom="column">
                  <wp:posOffset>103505</wp:posOffset>
                </wp:positionH>
                <wp:positionV relativeFrom="paragraph">
                  <wp:posOffset>2745740</wp:posOffset>
                </wp:positionV>
                <wp:extent cx="1539240" cy="374650"/>
                <wp:effectExtent l="0" t="0" r="22860" b="25400"/>
                <wp:wrapNone/>
                <wp:docPr id="293" name="Rechteck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93" o:spid="_x0000_s1071" style="position:absolute;margin-left:8.15pt;margin-top:216.2pt;width:121.2pt;height:29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Kunden</w:t>
                      </w:r>
                    </w:p>
                  </w:txbxContent>
                </v:textbox>
              </v: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E1D25B" wp14:editId="714FAB65">
                <wp:simplePos x="0" y="0"/>
                <wp:positionH relativeFrom="column">
                  <wp:posOffset>4585335</wp:posOffset>
                </wp:positionH>
                <wp:positionV relativeFrom="paragraph">
                  <wp:posOffset>2742565</wp:posOffset>
                </wp:positionV>
                <wp:extent cx="765810" cy="327660"/>
                <wp:effectExtent l="0" t="0" r="15240" b="15240"/>
                <wp:wrapNone/>
                <wp:docPr id="300" name="Abgerundetes Rechteck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r>
                              <w:t>DRB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0" o:spid="_x0000_s1072" style="position:absolute;margin-left:361.05pt;margin-top:215.95pt;width:60.3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" fillcolor="#4f81bd [3204]" strokecolor="#243f60 [1604]" strokeweight="2pt">
                <v:textbox>
                  <w:txbxContent>
                    <w:p w:rsidR="007032F7" w:rsidRDefault="007032F7" w:rsidP="007032F7">
                      <w:r>
                        <w:t>DRB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6F46B1" wp14:editId="7FF7B7A8">
                <wp:simplePos x="0" y="0"/>
                <wp:positionH relativeFrom="column">
                  <wp:posOffset>4588266</wp:posOffset>
                </wp:positionH>
                <wp:positionV relativeFrom="paragraph">
                  <wp:posOffset>3160493</wp:posOffset>
                </wp:positionV>
                <wp:extent cx="765810" cy="327660"/>
                <wp:effectExtent l="0" t="0" r="15240" b="15240"/>
                <wp:wrapNone/>
                <wp:docPr id="301" name="Abgerundetes Rechtec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r>
                              <w:t>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01" o:spid="_x0000_s1073" style="position:absolute;margin-left:361.3pt;margin-top:248.85pt;width:60.3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" fillcolor="#4f81bd [3204]" strokecolor="#243f60 [1604]" strokeweight="2pt">
                <v:textbox>
                  <w:txbxContent>
                    <w:p w:rsidR="007032F7" w:rsidRDefault="007032F7" w:rsidP="007032F7">
                      <w:r>
                        <w:t>DRE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DB38C" wp14:editId="08EDE418">
                <wp:simplePos x="0" y="0"/>
                <wp:positionH relativeFrom="column">
                  <wp:posOffset>4551045</wp:posOffset>
                </wp:positionH>
                <wp:positionV relativeFrom="paragraph">
                  <wp:posOffset>4050665</wp:posOffset>
                </wp:positionV>
                <wp:extent cx="765810" cy="327660"/>
                <wp:effectExtent l="0" t="0" r="15240" b="15240"/>
                <wp:wrapNone/>
                <wp:docPr id="299" name="Abgerundetes Rechteck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r>
                              <w:t>Plätze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9" o:spid="_x0000_s1074" style="position:absolute;margin-left:358.35pt;margin-top:318.95pt;width:60.3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" fillcolor="#4f81bd [3204]" strokecolor="#243f60 [1604]" strokeweight="2pt">
                <v:textbox>
                  <w:txbxContent>
                    <w:p w:rsidR="007032F7" w:rsidRDefault="007032F7" w:rsidP="007032F7">
                      <w:r>
                        <w:t>Plätze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542537" wp14:editId="1C24872C">
                <wp:simplePos x="0" y="0"/>
                <wp:positionH relativeFrom="column">
                  <wp:posOffset>4555490</wp:posOffset>
                </wp:positionH>
                <wp:positionV relativeFrom="paragraph">
                  <wp:posOffset>3617595</wp:posOffset>
                </wp:positionV>
                <wp:extent cx="765810" cy="327660"/>
                <wp:effectExtent l="0" t="0" r="15240" b="15240"/>
                <wp:wrapNone/>
                <wp:docPr id="298" name="Abgerundetes Rechteck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roofErr w:type="spellStart"/>
                            <w:r>
                              <w:t>PpP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8" o:spid="_x0000_s1075" style="position:absolute;margin-left:358.7pt;margin-top:284.85pt;width:60.3pt;height:25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" fillcolor="#4f81bd [3204]" strokecolor="#243f60 [1604]" strokeweight="2pt">
                <v:textbox>
                  <w:txbxContent>
                    <w:p w:rsidR="007032F7" w:rsidRDefault="007032F7" w:rsidP="007032F7">
                      <w:proofErr w:type="spellStart"/>
                      <w:r>
                        <w:t>PpP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40155F" wp14:editId="2F80BBB3">
                <wp:simplePos x="0" y="0"/>
                <wp:positionH relativeFrom="column">
                  <wp:posOffset>4461217</wp:posOffset>
                </wp:positionH>
                <wp:positionV relativeFrom="paragraph">
                  <wp:posOffset>59055</wp:posOffset>
                </wp:positionV>
                <wp:extent cx="1539240" cy="374650"/>
                <wp:effectExtent l="0" t="0" r="22860" b="25400"/>
                <wp:wrapNone/>
                <wp:docPr id="294" name="Rechteck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Buchung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94" o:spid="_x0000_s1076" style="position:absolute;margin-left:351.3pt;margin-top:4.65pt;width:121.2pt;height:29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Buchung</w:t>
                      </w:r>
                    </w:p>
                  </w:txbxContent>
                </v:textbox>
              </v: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2FBCFD" wp14:editId="5471F7EC">
                <wp:simplePos x="0" y="0"/>
                <wp:positionH relativeFrom="column">
                  <wp:posOffset>17780</wp:posOffset>
                </wp:positionH>
                <wp:positionV relativeFrom="paragraph">
                  <wp:posOffset>532765</wp:posOffset>
                </wp:positionV>
                <wp:extent cx="765810" cy="327660"/>
                <wp:effectExtent l="0" t="0" r="15240" b="15240"/>
                <wp:wrapNone/>
                <wp:docPr id="291" name="Abgerundetes 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91" o:spid="_x0000_s1077" style="position:absolute;margin-left:1.4pt;margin-top:41.95pt;width:60.3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Nr.</w:t>
                      </w:r>
                    </w:p>
                  </w:txbxContent>
                </v:textbox>
              </v:roundrect>
            </w:pict>
          </mc:Fallback>
        </mc:AlternateContent>
      </w:r>
      <w:r w:rsidR="007032F7" w:rsidRPr="007032F7">
        <w:rPr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2FEB80" wp14:editId="026A3717">
                <wp:simplePos x="0" y="0"/>
                <wp:positionH relativeFrom="column">
                  <wp:posOffset>14605</wp:posOffset>
                </wp:positionH>
                <wp:positionV relativeFrom="paragraph">
                  <wp:posOffset>59690</wp:posOffset>
                </wp:positionV>
                <wp:extent cx="1539240" cy="374650"/>
                <wp:effectExtent l="0" t="0" r="22860" b="25400"/>
                <wp:wrapNone/>
                <wp:docPr id="290" name="Rechtec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2F7" w:rsidRDefault="007032F7" w:rsidP="007032F7">
                            <w:pPr>
                              <w:jc w:val="center"/>
                            </w:pPr>
                            <w:r>
                              <w:t>Reise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90" o:spid="_x0000_s1078" style="position:absolute;margin-left:1.15pt;margin-top:4.7pt;width:121.2pt;height:29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" fillcolor="#4f81bd [3204]" strokecolor="#243f60 [1604]" strokeweight="2pt">
                <v:textbox>
                  <w:txbxContent>
                    <w:p w:rsidR="007032F7" w:rsidRDefault="007032F7" w:rsidP="007032F7">
                      <w:pPr>
                        <w:jc w:val="center"/>
                      </w:pPr>
                      <w:r>
                        <w:t>Reise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03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2F7" w:rsidRDefault="007032F7" w:rsidP="00F92620">
      <w:pPr>
        <w:spacing w:after="0" w:line="240" w:lineRule="auto"/>
      </w:pPr>
      <w:r>
        <w:separator/>
      </w:r>
    </w:p>
  </w:endnote>
  <w:endnote w:type="continuationSeparator" w:id="0">
    <w:p w:rsidR="007032F7" w:rsidRDefault="007032F7" w:rsidP="00F9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2F7" w:rsidRDefault="007032F7" w:rsidP="00F92620">
      <w:pPr>
        <w:spacing w:after="0" w:line="240" w:lineRule="auto"/>
      </w:pPr>
      <w:r>
        <w:separator/>
      </w:r>
    </w:p>
  </w:footnote>
  <w:footnote w:type="continuationSeparator" w:id="0">
    <w:p w:rsidR="007032F7" w:rsidRDefault="007032F7" w:rsidP="00F92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3D"/>
    <w:rsid w:val="000F613D"/>
    <w:rsid w:val="0026136D"/>
    <w:rsid w:val="002735A9"/>
    <w:rsid w:val="002B2858"/>
    <w:rsid w:val="00554AEF"/>
    <w:rsid w:val="00695A52"/>
    <w:rsid w:val="007032F7"/>
    <w:rsid w:val="00946BAC"/>
    <w:rsid w:val="009C1F05"/>
    <w:rsid w:val="00F92620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26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2620"/>
  </w:style>
  <w:style w:type="paragraph" w:styleId="Fuzeile">
    <w:name w:val="footer"/>
    <w:basedOn w:val="Standard"/>
    <w:link w:val="FuzeileZchn"/>
    <w:uiPriority w:val="99"/>
    <w:unhideWhenUsed/>
    <w:rsid w:val="00F9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26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26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2620"/>
  </w:style>
  <w:style w:type="paragraph" w:styleId="Fuzeile">
    <w:name w:val="footer"/>
    <w:basedOn w:val="Standard"/>
    <w:link w:val="FuzeileZchn"/>
    <w:uiPriority w:val="99"/>
    <w:unhideWhenUsed/>
    <w:rsid w:val="00F9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26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252DA675</Template>
  <TotalTime>0</TotalTime>
  <Pages>2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ifw14073</dc:creator>
  <cp:lastModifiedBy>ifw14073</cp:lastModifiedBy>
  <cp:revision>4</cp:revision>
  <dcterms:created xsi:type="dcterms:W3CDTF">2015-10-28T10:55:00Z</dcterms:created>
  <dcterms:modified xsi:type="dcterms:W3CDTF">2015-10-28T11:59:00Z</dcterms:modified>
</cp:coreProperties>
</file>